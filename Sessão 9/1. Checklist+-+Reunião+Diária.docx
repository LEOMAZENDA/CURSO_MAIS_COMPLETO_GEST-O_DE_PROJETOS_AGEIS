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6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261"/>
        <w:gridCol w:w="6677"/>
      </w:tblGrid>
      <w:tr w:rsidR="002C2CDD" w:rsidRPr="003D32DC" w14:paraId="6711FF84" w14:textId="77777777" w:rsidTr="000A41DE">
        <w:tc>
          <w:tcPr>
            <w:tcW w:w="3261" w:type="dxa"/>
            <w:tcMar>
              <w:top w:w="504" w:type="dxa"/>
              <w:right w:w="720" w:type="dxa"/>
            </w:tcMar>
          </w:tcPr>
          <w:p w14:paraId="7F4DA166" w14:textId="77777777" w:rsidR="00A50939" w:rsidRPr="003D32DC" w:rsidRDefault="00000000" w:rsidP="0011623B">
            <w:pPr>
              <w:pStyle w:val="Ttulo3"/>
              <w:spacing w:before="100" w:beforeAutospacing="1"/>
              <w:rPr>
                <w:lang w:val="pt-BR"/>
              </w:rPr>
            </w:pPr>
            <w:sdt>
              <w:sdtPr>
                <w:rPr>
                  <w:lang w:val="pt-BR"/>
                </w:rPr>
                <w:alias w:val="Objetivo:"/>
                <w:tag w:val="Objetivo:"/>
                <w:id w:val="319159961"/>
                <w:placeholder>
                  <w:docPart w:val="9858B634C2B54A219EA0877617692618"/>
                </w:placeholder>
                <w:temporary/>
                <w:showingPlcHdr/>
                <w15:appearance w15:val="hidden"/>
              </w:sdtPr>
              <w:sdtContent>
                <w:r w:rsidR="00E12C60" w:rsidRPr="003D32DC">
                  <w:rPr>
                    <w:lang w:val="pt-BR" w:bidi="pt-BR"/>
                  </w:rPr>
                  <w:t>Objetivo</w:t>
                </w:r>
              </w:sdtContent>
            </w:sdt>
          </w:p>
          <w:p w14:paraId="6035AF67" w14:textId="49742C31" w:rsidR="002C2CDD" w:rsidRPr="003D32DC" w:rsidRDefault="00D93EC0" w:rsidP="005801EE">
            <w:pPr>
              <w:rPr>
                <w:lang w:val="pt-BR"/>
              </w:rPr>
            </w:pPr>
            <w:r>
              <w:rPr>
                <w:lang w:val="pt-BR"/>
              </w:rPr>
              <w:t xml:space="preserve">Sincronizar </w:t>
            </w:r>
            <w:r w:rsidR="00BD271B">
              <w:rPr>
                <w:lang w:val="pt-BR"/>
              </w:rPr>
              <w:t xml:space="preserve">o </w:t>
            </w:r>
            <w:r>
              <w:rPr>
                <w:lang w:val="pt-BR"/>
              </w:rPr>
              <w:t>time e suas tarefas diárias.</w:t>
            </w:r>
            <w:r w:rsidR="00BD271B">
              <w:rPr>
                <w:lang w:val="pt-BR"/>
              </w:rPr>
              <w:t xml:space="preserve"> Atualizar o andamento do projeto.</w:t>
            </w:r>
          </w:p>
          <w:p w14:paraId="0696EB3F" w14:textId="46870F98" w:rsidR="002C2CDD" w:rsidRPr="003D32DC" w:rsidRDefault="00903FC5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Duração</w:t>
            </w:r>
          </w:p>
          <w:p w14:paraId="66CB87C8" w14:textId="20119BD7" w:rsidR="00741125" w:rsidRPr="003D32DC" w:rsidRDefault="00D72250" w:rsidP="00741125">
            <w:pPr>
              <w:rPr>
                <w:lang w:val="pt-BR"/>
              </w:rPr>
            </w:pPr>
            <w:r>
              <w:rPr>
                <w:lang w:val="pt-BR"/>
              </w:rPr>
              <w:t>15 minutos</w:t>
            </w:r>
            <w:r w:rsidR="003919C8">
              <w:rPr>
                <w:lang w:val="pt-BR"/>
              </w:rPr>
              <w:t>.</w:t>
            </w:r>
          </w:p>
        </w:tc>
        <w:tc>
          <w:tcPr>
            <w:tcW w:w="6677" w:type="dxa"/>
            <w:tcMar>
              <w:top w:w="504" w:type="dxa"/>
              <w:left w:w="0" w:type="dxa"/>
            </w:tcMar>
          </w:tcPr>
          <w:p w14:paraId="47869B65" w14:textId="28DF7384" w:rsidR="002C2CDD" w:rsidRPr="003D32DC" w:rsidRDefault="004D79F8" w:rsidP="0011623B">
            <w:pPr>
              <w:pStyle w:val="Ttulo3"/>
              <w:spacing w:before="100" w:beforeAutospacing="1"/>
              <w:rPr>
                <w:lang w:val="pt-BR"/>
              </w:rPr>
            </w:pPr>
            <w:r>
              <w:rPr>
                <w:lang w:val="pt-BR"/>
              </w:rPr>
              <w:t xml:space="preserve">preparando </w:t>
            </w:r>
            <w:r w:rsidR="005801EE">
              <w:rPr>
                <w:lang w:val="pt-BR"/>
              </w:rPr>
              <w:t>a reunião</w:t>
            </w:r>
          </w:p>
          <w:p w14:paraId="12044996" w14:textId="5FDCB7A6" w:rsidR="005801EE" w:rsidRPr="004467FD" w:rsidRDefault="004467FD" w:rsidP="005801EE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Participantes convidados</w:t>
            </w:r>
          </w:p>
          <w:p w14:paraId="4987B571" w14:textId="4CEAB691" w:rsidR="005801EE" w:rsidRDefault="00B45E43" w:rsidP="005801EE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Desenvolvedores</w:t>
            </w:r>
          </w:p>
          <w:p w14:paraId="6B8F7A38" w14:textId="5DAE6CCB" w:rsidR="00552989" w:rsidRPr="00B45E43" w:rsidRDefault="00B45E43" w:rsidP="00B45E43">
            <w:pPr>
              <w:pStyle w:val="Ttulo4"/>
              <w:numPr>
                <w:ilvl w:val="1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(Opcional) </w:t>
            </w:r>
            <w:r w:rsidR="003A7A34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Scrum Master</w:t>
            </w:r>
          </w:p>
          <w:p w14:paraId="36157EF1" w14:textId="1D8BA87D" w:rsidR="002A1FF1" w:rsidRDefault="0048300C" w:rsidP="002A1FF1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Itens do </w:t>
            </w:r>
            <w:r w:rsidR="00A35026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Backlog </w:t>
            </w:r>
            <w:r w:rsidR="004500BE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da Sprint </w:t>
            </w:r>
            <w:r w:rsidR="009615A1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visíveis</w:t>
            </w:r>
            <w:r w:rsidR="00CF6D1F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.</w:t>
            </w:r>
          </w:p>
          <w:p w14:paraId="30152C89" w14:textId="08D02794" w:rsidR="00CF6D1F" w:rsidRDefault="00CF6D1F" w:rsidP="002A1FF1">
            <w:pPr>
              <w:pStyle w:val="Ttulo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Status definidos, </w:t>
            </w:r>
            <w:r w:rsidR="005C02FA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como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 xml:space="preserve">por exemplo: “A Fazer, Fazendo, </w:t>
            </w:r>
            <w:r w:rsidR="00AE5B69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Pronto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”</w:t>
            </w:r>
            <w:r w:rsidR="00BD271B"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  <w:t>.</w:t>
            </w:r>
          </w:p>
          <w:p w14:paraId="3C2EEFD5" w14:textId="4AE652A7" w:rsidR="00D62726" w:rsidRPr="005C02FA" w:rsidRDefault="00D62726" w:rsidP="005C02FA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lang w:val="pt-BR" w:bidi="pt-BR"/>
              </w:rPr>
            </w:pPr>
          </w:p>
          <w:p w14:paraId="7648817F" w14:textId="00579561" w:rsidR="005801EE" w:rsidRDefault="00594C4B" w:rsidP="00594C4B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Conduzindo a reunião</w:t>
            </w:r>
          </w:p>
          <w:p w14:paraId="3044DBB5" w14:textId="77777777" w:rsidR="00423387" w:rsidRDefault="00423387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>Quais tarefas você terminou desde a última reunião?</w:t>
            </w:r>
          </w:p>
          <w:p w14:paraId="1E9D8C6A" w14:textId="4454FD8F" w:rsidR="00AE5B69" w:rsidRDefault="00AE5B69" w:rsidP="006A40E7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>Passe a tarefa de “Fazendo” para “Pronto”</w:t>
            </w:r>
            <w:r w:rsidR="008E3276">
              <w:rPr>
                <w:lang w:val="pt-BR"/>
              </w:rPr>
              <w:t>.</w:t>
            </w:r>
          </w:p>
          <w:p w14:paraId="6E05CCD1" w14:textId="77777777" w:rsidR="00676189" w:rsidRDefault="00676189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>Quais tarefas você pretende fazer até a próxima reunião?</w:t>
            </w:r>
          </w:p>
          <w:p w14:paraId="1D6428FE" w14:textId="2709F6FD" w:rsidR="00D419AD" w:rsidRDefault="00676189" w:rsidP="00A17421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>Se a tarefa estiver na coluna “A Fazer” mova-a para “Fazendo”</w:t>
            </w:r>
            <w:r w:rsidR="008E3276">
              <w:rPr>
                <w:lang w:val="pt-BR"/>
              </w:rPr>
              <w:t>.</w:t>
            </w:r>
          </w:p>
          <w:p w14:paraId="734F2356" w14:textId="77777777" w:rsidR="00584884" w:rsidRDefault="00D419AD" w:rsidP="00A17421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 xml:space="preserve">Se a tarefa não </w:t>
            </w:r>
            <w:r w:rsidR="00584884">
              <w:rPr>
                <w:lang w:val="pt-BR"/>
              </w:rPr>
              <w:t>estiver no Backlog da Sprint, acrescente-a</w:t>
            </w:r>
          </w:p>
          <w:p w14:paraId="0C684A37" w14:textId="0B9032E4" w:rsidR="00C56152" w:rsidRDefault="00C56152" w:rsidP="00A17421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 xml:space="preserve">Se a tarefa não puder ser terminada em um dia, decomponha </w:t>
            </w:r>
            <w:r w:rsidR="00083E7E">
              <w:rPr>
                <w:lang w:val="pt-BR"/>
              </w:rPr>
              <w:t>em tarefas menores</w:t>
            </w:r>
            <w:r w:rsidR="008E3276">
              <w:rPr>
                <w:lang w:val="pt-BR"/>
              </w:rPr>
              <w:t>.</w:t>
            </w:r>
          </w:p>
          <w:p w14:paraId="765E9F50" w14:textId="0C86B63D" w:rsidR="00083E7E" w:rsidRDefault="00083E7E" w:rsidP="00A17421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 xml:space="preserve">Se a tarefa </w:t>
            </w:r>
            <w:r w:rsidR="00A17421">
              <w:rPr>
                <w:lang w:val="pt-BR"/>
              </w:rPr>
              <w:t>estiver na coluna “Fazendo” pergunte se há algum impedimento</w:t>
            </w:r>
            <w:r w:rsidR="008E3276">
              <w:rPr>
                <w:lang w:val="pt-BR"/>
              </w:rPr>
              <w:t>.</w:t>
            </w:r>
          </w:p>
          <w:p w14:paraId="68E66E46" w14:textId="7F6CF602" w:rsidR="00A17421" w:rsidRDefault="0078177B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>Existe algum impedimento atrapalhando?</w:t>
            </w:r>
          </w:p>
          <w:p w14:paraId="12269820" w14:textId="5C9ECDEB" w:rsidR="0078177B" w:rsidRDefault="0087759B" w:rsidP="006A40E7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 xml:space="preserve">Se existir algum impedimento, acrescente-o </w:t>
            </w:r>
            <w:r w:rsidR="008E3276">
              <w:rPr>
                <w:lang w:val="pt-BR"/>
              </w:rPr>
              <w:t xml:space="preserve">ao Backlog </w:t>
            </w:r>
            <w:r>
              <w:rPr>
                <w:lang w:val="pt-BR"/>
              </w:rPr>
              <w:t xml:space="preserve">de </w:t>
            </w:r>
            <w:r w:rsidR="008E3276">
              <w:rPr>
                <w:lang w:val="pt-BR"/>
              </w:rPr>
              <w:t>I</w:t>
            </w:r>
            <w:r>
              <w:rPr>
                <w:lang w:val="pt-BR"/>
              </w:rPr>
              <w:t>mpedimentos</w:t>
            </w:r>
            <w:r w:rsidR="008E3276">
              <w:rPr>
                <w:lang w:val="pt-BR"/>
              </w:rPr>
              <w:t>.</w:t>
            </w:r>
          </w:p>
          <w:p w14:paraId="3239D590" w14:textId="0C175C95" w:rsidR="0087759B" w:rsidRDefault="0087759B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 xml:space="preserve">Se os integrantes começarem a desviar a conversa para como </w:t>
            </w:r>
            <w:r w:rsidR="00FA7468">
              <w:rPr>
                <w:lang w:val="pt-BR"/>
              </w:rPr>
              <w:t>solucionar algum problema ou qualquer outro assunto, relembre a eles que a reunião deve ser focada apenas nas respostas das 3 questões.</w:t>
            </w:r>
          </w:p>
          <w:p w14:paraId="77476A4F" w14:textId="515433E9" w:rsidR="00FA7468" w:rsidRDefault="008B59A8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>Se alguém de fora da reunião quiser interromper explique que</w:t>
            </w:r>
            <w:r w:rsidR="00187743">
              <w:rPr>
                <w:lang w:val="pt-BR"/>
              </w:rPr>
              <w:t xml:space="preserve"> a reunião é</w:t>
            </w:r>
            <w:r>
              <w:rPr>
                <w:lang w:val="pt-BR"/>
              </w:rPr>
              <w:t xml:space="preserve"> somente </w:t>
            </w:r>
            <w:r w:rsidR="00187743">
              <w:rPr>
                <w:lang w:val="pt-BR"/>
              </w:rPr>
              <w:t xml:space="preserve">para </w:t>
            </w:r>
            <w:r w:rsidR="008E3276">
              <w:rPr>
                <w:lang w:val="pt-BR"/>
              </w:rPr>
              <w:t>os Desenvolvedores.</w:t>
            </w:r>
            <w:r>
              <w:rPr>
                <w:lang w:val="pt-BR"/>
              </w:rPr>
              <w:t xml:space="preserve"> </w:t>
            </w:r>
          </w:p>
          <w:p w14:paraId="04BADBA2" w14:textId="6880A221" w:rsidR="00323C52" w:rsidRDefault="00FC2B49" w:rsidP="006D3BAE">
            <w:pPr>
              <w:pStyle w:val="PargrafodaLista"/>
              <w:numPr>
                <w:ilvl w:val="0"/>
                <w:numId w:val="13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>Caso necessário, o</w:t>
            </w:r>
            <w:r w:rsidR="00187743">
              <w:rPr>
                <w:lang w:val="pt-BR"/>
              </w:rPr>
              <w:t xml:space="preserve"> Scrum Master durante (ou logo após) a reunião, atualiza o Gráfico de Burndown.</w:t>
            </w:r>
          </w:p>
          <w:p w14:paraId="1A9A67F8" w14:textId="5BCFA029" w:rsidR="002C2CDD" w:rsidRPr="003D32DC" w:rsidRDefault="00FB50F1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lastRenderedPageBreak/>
              <w:t>Resultados esperados</w:t>
            </w:r>
          </w:p>
          <w:p w14:paraId="308E2E56" w14:textId="2658427E" w:rsidR="00EC7AF1" w:rsidRDefault="00BA69A0" w:rsidP="00EC7AF1">
            <w:pPr>
              <w:pStyle w:val="PargrafodaLista"/>
              <w:numPr>
                <w:ilvl w:val="0"/>
                <w:numId w:val="14"/>
              </w:numPr>
              <w:ind w:left="430"/>
              <w:rPr>
                <w:lang w:val="pt-BR"/>
              </w:rPr>
            </w:pPr>
            <w:r>
              <w:rPr>
                <w:lang w:val="pt-BR" w:bidi="pt-BR"/>
              </w:rPr>
              <w:t>Backlog de Impedimentos atualizado</w:t>
            </w:r>
            <w:r w:rsidR="008E3276">
              <w:rPr>
                <w:lang w:val="pt-BR" w:bidi="pt-BR"/>
              </w:rPr>
              <w:t>.</w:t>
            </w:r>
          </w:p>
          <w:p w14:paraId="19A5734F" w14:textId="22FBB53D" w:rsidR="00BA69A0" w:rsidRDefault="00561D36" w:rsidP="00EC7AF1">
            <w:pPr>
              <w:pStyle w:val="PargrafodaLista"/>
              <w:numPr>
                <w:ilvl w:val="0"/>
                <w:numId w:val="14"/>
              </w:numPr>
              <w:ind w:left="430"/>
              <w:rPr>
                <w:lang w:val="pt-BR"/>
              </w:rPr>
            </w:pPr>
            <w:r w:rsidRPr="00561D36">
              <w:rPr>
                <w:lang w:val="pt-BR"/>
              </w:rPr>
              <w:t>Backlog da Sprint (e Quad</w:t>
            </w:r>
            <w:r>
              <w:rPr>
                <w:lang w:val="pt-BR"/>
              </w:rPr>
              <w:t>ro de Tarefas) atualizado</w:t>
            </w:r>
            <w:r w:rsidR="008E3276">
              <w:rPr>
                <w:lang w:val="pt-BR"/>
              </w:rPr>
              <w:t>.</w:t>
            </w:r>
          </w:p>
          <w:p w14:paraId="500FEED2" w14:textId="5DA8BEEC" w:rsidR="00561D36" w:rsidRPr="00561D36" w:rsidRDefault="00561D36" w:rsidP="00EC7AF1">
            <w:pPr>
              <w:pStyle w:val="PargrafodaLista"/>
              <w:numPr>
                <w:ilvl w:val="0"/>
                <w:numId w:val="14"/>
              </w:numPr>
              <w:ind w:left="430"/>
              <w:rPr>
                <w:lang w:val="pt-BR"/>
              </w:rPr>
            </w:pPr>
            <w:r>
              <w:rPr>
                <w:lang w:val="pt-BR"/>
              </w:rPr>
              <w:t>Gráfico de Burndown atualizado.</w:t>
            </w:r>
          </w:p>
          <w:p w14:paraId="50E472B9" w14:textId="2DD58FF1" w:rsidR="00741125" w:rsidRPr="003D32DC" w:rsidRDefault="00741125" w:rsidP="00561D36">
            <w:pPr>
              <w:pStyle w:val="PargrafodaLista"/>
              <w:ind w:left="430"/>
              <w:rPr>
                <w:lang w:val="pt-BR"/>
              </w:rPr>
            </w:pPr>
          </w:p>
        </w:tc>
      </w:tr>
    </w:tbl>
    <w:p w14:paraId="388462C4" w14:textId="77777777" w:rsidR="00BC630E" w:rsidRDefault="00BC630E" w:rsidP="00E22E87">
      <w:pPr>
        <w:pStyle w:val="SemEspaamento"/>
        <w:rPr>
          <w:lang w:val="pt-BR"/>
        </w:rPr>
      </w:pPr>
    </w:p>
    <w:p w14:paraId="49CDBDB0" w14:textId="77777777" w:rsidR="00BC630E" w:rsidRDefault="00BC630E" w:rsidP="00E22E87">
      <w:pPr>
        <w:pStyle w:val="SemEspaamento"/>
        <w:rPr>
          <w:lang w:val="pt-BR"/>
        </w:rPr>
      </w:pPr>
    </w:p>
    <w:p w14:paraId="74F2E386" w14:textId="77777777" w:rsidR="00BC630E" w:rsidRDefault="00BC630E" w:rsidP="00E22E87">
      <w:pPr>
        <w:pStyle w:val="SemEspaamento"/>
        <w:rPr>
          <w:lang w:val="pt-BR"/>
        </w:rPr>
      </w:pPr>
    </w:p>
    <w:p w14:paraId="250F7CAC" w14:textId="4A1430EF" w:rsidR="00BC630E" w:rsidRPr="003D32DC" w:rsidRDefault="00BC630E" w:rsidP="00E22E87">
      <w:pPr>
        <w:pStyle w:val="SemEspaamento"/>
        <w:rPr>
          <w:lang w:val="pt-BR"/>
        </w:rPr>
      </w:pPr>
    </w:p>
    <w:sectPr w:rsidR="00BC630E" w:rsidRPr="003D32DC" w:rsidSect="00233E55">
      <w:headerReference w:type="default" r:id="rId7"/>
      <w:pgSz w:w="11906" w:h="16838" w:code="9"/>
      <w:pgMar w:top="862" w:right="737" w:bottom="2302" w:left="737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4CC1" w14:textId="77777777" w:rsidR="005D55CD" w:rsidRDefault="005D55CD" w:rsidP="00713050">
      <w:pPr>
        <w:spacing w:line="240" w:lineRule="auto"/>
      </w:pPr>
      <w:r>
        <w:separator/>
      </w:r>
    </w:p>
  </w:endnote>
  <w:endnote w:type="continuationSeparator" w:id="0">
    <w:p w14:paraId="3C5F58CA" w14:textId="77777777" w:rsidR="005D55CD" w:rsidRDefault="005D55C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5D9E4" w14:textId="77777777" w:rsidR="005D55CD" w:rsidRDefault="005D55CD" w:rsidP="00713050">
      <w:pPr>
        <w:spacing w:line="240" w:lineRule="auto"/>
      </w:pPr>
      <w:r>
        <w:separator/>
      </w:r>
    </w:p>
  </w:footnote>
  <w:footnote w:type="continuationSeparator" w:id="0">
    <w:p w14:paraId="79EDF703" w14:textId="77777777" w:rsidR="005D55CD" w:rsidRDefault="005D55C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09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de tabela de cabeçalho da página de continuação"/>
    </w:tblPr>
    <w:tblGrid>
      <w:gridCol w:w="3690"/>
      <w:gridCol w:w="6552"/>
    </w:tblGrid>
    <w:tr w:rsidR="00BB491A" w:rsidRPr="00F207C0" w14:paraId="1F0E9FE4" w14:textId="77777777" w:rsidTr="00233E55">
      <w:trPr>
        <w:trHeight w:hRule="exact" w:val="2713"/>
      </w:trPr>
      <w:tc>
        <w:tcPr>
          <w:tcW w:w="3690" w:type="dxa"/>
          <w:tcMar>
            <w:top w:w="821" w:type="dxa"/>
            <w:right w:w="720" w:type="dxa"/>
          </w:tcMar>
        </w:tcPr>
        <w:p w14:paraId="62697FC4" w14:textId="6CAEC31F" w:rsidR="00BB491A" w:rsidRPr="004E31FE" w:rsidRDefault="00BB491A" w:rsidP="00C33705">
          <w:pPr>
            <w:pStyle w:val="Iniciais"/>
            <w:rPr>
              <w:sz w:val="96"/>
              <w:szCs w:val="96"/>
            </w:rPr>
          </w:pPr>
          <w:r w:rsidRPr="004E31FE">
            <w:rPr>
              <w:noProof/>
              <w:sz w:val="96"/>
              <w:szCs w:val="96"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63360" behindDoc="1" locked="1" layoutInCell="1" allowOverlap="1" wp14:anchorId="4288D5A0" wp14:editId="16782622">
                    <wp:simplePos x="0" y="0"/>
                    <wp:positionH relativeFrom="column">
                      <wp:posOffset>8255</wp:posOffset>
                    </wp:positionH>
                    <wp:positionV relativeFrom="page">
                      <wp:posOffset>-497840</wp:posOffset>
                    </wp:positionV>
                    <wp:extent cx="6629400" cy="1810385"/>
                    <wp:effectExtent l="0" t="0" r="0" b="2540"/>
                    <wp:wrapNone/>
                    <wp:docPr id="1" name="Grupo 3" title="Gráfico de cabeçalho da página de continuaçã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29400" cy="1810385"/>
                              <a:chOff x="0" y="0"/>
                              <a:chExt cx="7200900" cy="1810385"/>
                            </a:xfrm>
                          </wpg:grpSpPr>
                          <wps:wsp>
                            <wps:cNvPr id="2" name="Retângulo vermelho"/>
                            <wps:cNvSpPr/>
                            <wps:spPr>
                              <a:xfrm>
                                <a:off x="1101405" y="444153"/>
                                <a:ext cx="6099495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írculo branco"/>
                            <wps:cNvSpPr/>
                            <wps:spPr>
                              <a:xfrm>
                                <a:off x="71561" y="59147"/>
                                <a:ext cx="1892079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írculo vermelho"/>
                            <wps:cNvSpPr/>
                            <wps:spPr>
                              <a:xfrm>
                                <a:off x="0" y="0"/>
                                <a:ext cx="200977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16900</wp14:pctHeight>
                    </wp14:sizeRelV>
                  </wp:anchor>
                </w:drawing>
              </mc:Choice>
              <mc:Fallback>
                <w:pict>
                  <v:group w14:anchorId="3F0F25DE" id="Grupo 3" o:spid="_x0000_s1026" alt="Título: Gráfico de cabeçalho da página de continuação" style="position:absolute;margin-left:.65pt;margin-top:-39.2pt;width:522pt;height:142.55pt;z-index:-251653120;mso-height-percent:169;mso-position-vertical-relative:page;mso-height-percent:169" coordsize="7200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">
                    <v:rect id="Retângulo vermelho" o:spid="_x0000_s1027" style="position:absolute;left:11014;top:4441;width:6099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ea4e4e [3204]" stroked="f" strokeweight="1pt"/>
                    <v:oval id="Círculo branco" o:spid="_x0000_s1028" style="position:absolute;left:715;top:591;width:18921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vermelho" o:spid="_x0000_s1029" type="#_x0000_t23" style="position:absolute;width:20097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" adj="564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96"/>
                <w:szCs w:val="96"/>
              </w:rPr>
              <w:alias w:val="Iniciais:"/>
              <w:tag w:val="Iniciais:"/>
              <w:id w:val="-1400207398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="00B45E43">
                <w:rPr>
                  <w:sz w:val="96"/>
                  <w:szCs w:val="96"/>
                </w:rPr>
                <w:t>di</w:t>
              </w:r>
            </w:sdtContent>
          </w:sdt>
        </w:p>
      </w:tc>
      <w:tc>
        <w:tcPr>
          <w:tcW w:w="6553" w:type="dxa"/>
          <w:tcMar>
            <w:top w:w="821" w:type="dxa"/>
            <w:left w:w="0" w:type="dxa"/>
          </w:tcMar>
        </w:tcPr>
        <w:tbl>
          <w:tblPr>
            <w:tblStyle w:val="Tabelacomgrade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Layout de tabela do título"/>
          </w:tblPr>
          <w:tblGrid>
            <w:gridCol w:w="6552"/>
          </w:tblGrid>
          <w:tr w:rsidR="00BB491A" w14:paraId="29FF3ACD" w14:textId="77777777" w:rsidTr="00233E55">
            <w:trPr>
              <w:trHeight w:hRule="exact" w:val="1058"/>
            </w:trPr>
            <w:tc>
              <w:tcPr>
                <w:tcW w:w="6553" w:type="dxa"/>
                <w:vAlign w:val="center"/>
              </w:tcPr>
              <w:p w14:paraId="045773B9" w14:textId="4B63B3AD" w:rsidR="00BB491A" w:rsidRDefault="00000000" w:rsidP="00B45E43">
                <w:pPr>
                  <w:pStyle w:val="Ttulo1"/>
                  <w:spacing w:before="0"/>
                </w:pPr>
                <w:sdt>
                  <w:sdtPr>
                    <w:alias w:val="Insira seu nome:"/>
                    <w:tag w:val="Insira seu nome:"/>
                    <w:id w:val="289712044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9269DE">
                      <w:t>rEUNIÃO DIÁRIA (DAILY MEETING)</w:t>
                    </w:r>
                  </w:sdtContent>
                </w:sdt>
              </w:p>
            </w:tc>
          </w:tr>
        </w:tbl>
        <w:p w14:paraId="3F7FA5F6" w14:textId="77777777" w:rsidR="00BB491A" w:rsidRPr="00F207C0" w:rsidRDefault="00BB491A" w:rsidP="00C33705"/>
      </w:tc>
    </w:tr>
  </w:tbl>
  <w:p w14:paraId="0F18B949" w14:textId="77777777" w:rsidR="00BB491A" w:rsidRDefault="00BB49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C4022"/>
    <w:multiLevelType w:val="hybridMultilevel"/>
    <w:tmpl w:val="6C92BD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A67D5"/>
    <w:multiLevelType w:val="hybridMultilevel"/>
    <w:tmpl w:val="329E3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12CB0"/>
    <w:multiLevelType w:val="hybridMultilevel"/>
    <w:tmpl w:val="4A785CE6"/>
    <w:lvl w:ilvl="0" w:tplc="A4A840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25D4D"/>
    <w:multiLevelType w:val="hybridMultilevel"/>
    <w:tmpl w:val="9552D324"/>
    <w:lvl w:ilvl="0" w:tplc="A4A840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03D6C"/>
    <w:multiLevelType w:val="hybridMultilevel"/>
    <w:tmpl w:val="6834EB0E"/>
    <w:lvl w:ilvl="0" w:tplc="A4A8402E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u w:val="none"/>
      </w:rPr>
    </w:lvl>
    <w:lvl w:ilvl="1" w:tplc="A4A8402E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u w:val="none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1420E2"/>
    <w:multiLevelType w:val="hybridMultilevel"/>
    <w:tmpl w:val="7D628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201195">
    <w:abstractNumId w:val="9"/>
  </w:num>
  <w:num w:numId="2" w16cid:durableId="763765114">
    <w:abstractNumId w:val="7"/>
  </w:num>
  <w:num w:numId="3" w16cid:durableId="961809798">
    <w:abstractNumId w:val="6"/>
  </w:num>
  <w:num w:numId="4" w16cid:durableId="1888223578">
    <w:abstractNumId w:val="5"/>
  </w:num>
  <w:num w:numId="5" w16cid:durableId="965236013">
    <w:abstractNumId w:val="4"/>
  </w:num>
  <w:num w:numId="6" w16cid:durableId="1491435346">
    <w:abstractNumId w:val="8"/>
  </w:num>
  <w:num w:numId="7" w16cid:durableId="1283461413">
    <w:abstractNumId w:val="3"/>
  </w:num>
  <w:num w:numId="8" w16cid:durableId="168256619">
    <w:abstractNumId w:val="2"/>
  </w:num>
  <w:num w:numId="9" w16cid:durableId="1705326269">
    <w:abstractNumId w:val="1"/>
  </w:num>
  <w:num w:numId="10" w16cid:durableId="1880509250">
    <w:abstractNumId w:val="0"/>
  </w:num>
  <w:num w:numId="11" w16cid:durableId="677079269">
    <w:abstractNumId w:val="14"/>
  </w:num>
  <w:num w:numId="12" w16cid:durableId="691805958">
    <w:abstractNumId w:val="13"/>
  </w:num>
  <w:num w:numId="13" w16cid:durableId="557283485">
    <w:abstractNumId w:val="10"/>
  </w:num>
  <w:num w:numId="14" w16cid:durableId="1315842677">
    <w:abstractNumId w:val="12"/>
  </w:num>
  <w:num w:numId="15" w16cid:durableId="193930724">
    <w:abstractNumId w:val="15"/>
  </w:num>
  <w:num w:numId="16" w16cid:durableId="360010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EE"/>
    <w:rsid w:val="00057B39"/>
    <w:rsid w:val="000617EB"/>
    <w:rsid w:val="00083E7E"/>
    <w:rsid w:val="00091382"/>
    <w:rsid w:val="00094D89"/>
    <w:rsid w:val="000A07DA"/>
    <w:rsid w:val="000A2BFA"/>
    <w:rsid w:val="000A41DE"/>
    <w:rsid w:val="000B0619"/>
    <w:rsid w:val="000B61CA"/>
    <w:rsid w:val="000F4376"/>
    <w:rsid w:val="000F7610"/>
    <w:rsid w:val="00110EFA"/>
    <w:rsid w:val="00114ED7"/>
    <w:rsid w:val="0011623B"/>
    <w:rsid w:val="00140B0E"/>
    <w:rsid w:val="00183A6C"/>
    <w:rsid w:val="00187743"/>
    <w:rsid w:val="00190833"/>
    <w:rsid w:val="001A5CA9"/>
    <w:rsid w:val="001B2AC1"/>
    <w:rsid w:val="001B403A"/>
    <w:rsid w:val="001F4583"/>
    <w:rsid w:val="00217980"/>
    <w:rsid w:val="00233E55"/>
    <w:rsid w:val="0024008E"/>
    <w:rsid w:val="00271662"/>
    <w:rsid w:val="0027404F"/>
    <w:rsid w:val="00285DCE"/>
    <w:rsid w:val="00290AAA"/>
    <w:rsid w:val="00293B83"/>
    <w:rsid w:val="00294376"/>
    <w:rsid w:val="002A1FF1"/>
    <w:rsid w:val="002B091C"/>
    <w:rsid w:val="002C2CDD"/>
    <w:rsid w:val="002D45C6"/>
    <w:rsid w:val="002E6AA0"/>
    <w:rsid w:val="002F03FA"/>
    <w:rsid w:val="00313E86"/>
    <w:rsid w:val="00314A53"/>
    <w:rsid w:val="00320573"/>
    <w:rsid w:val="00323C52"/>
    <w:rsid w:val="00333CD3"/>
    <w:rsid w:val="00340365"/>
    <w:rsid w:val="00342B64"/>
    <w:rsid w:val="00364079"/>
    <w:rsid w:val="00365DC4"/>
    <w:rsid w:val="003919C8"/>
    <w:rsid w:val="00393DFF"/>
    <w:rsid w:val="003A7A34"/>
    <w:rsid w:val="003B0D35"/>
    <w:rsid w:val="003C5528"/>
    <w:rsid w:val="003D03E5"/>
    <w:rsid w:val="003D32DC"/>
    <w:rsid w:val="004033AF"/>
    <w:rsid w:val="004077FB"/>
    <w:rsid w:val="00423387"/>
    <w:rsid w:val="004244FF"/>
    <w:rsid w:val="00424DD9"/>
    <w:rsid w:val="004467FD"/>
    <w:rsid w:val="004500BE"/>
    <w:rsid w:val="00453047"/>
    <w:rsid w:val="0046104A"/>
    <w:rsid w:val="00466639"/>
    <w:rsid w:val="004717C5"/>
    <w:rsid w:val="00474EC2"/>
    <w:rsid w:val="0048300C"/>
    <w:rsid w:val="004A24CC"/>
    <w:rsid w:val="004A74CD"/>
    <w:rsid w:val="004D79F8"/>
    <w:rsid w:val="004E31FE"/>
    <w:rsid w:val="00504FAB"/>
    <w:rsid w:val="00523479"/>
    <w:rsid w:val="00530F59"/>
    <w:rsid w:val="00543DB7"/>
    <w:rsid w:val="00552989"/>
    <w:rsid w:val="00561D36"/>
    <w:rsid w:val="005729B0"/>
    <w:rsid w:val="005801EE"/>
    <w:rsid w:val="00584884"/>
    <w:rsid w:val="00594C4B"/>
    <w:rsid w:val="005C02FA"/>
    <w:rsid w:val="005D389B"/>
    <w:rsid w:val="005D55CD"/>
    <w:rsid w:val="00641630"/>
    <w:rsid w:val="006643C1"/>
    <w:rsid w:val="0066565D"/>
    <w:rsid w:val="00676189"/>
    <w:rsid w:val="00684488"/>
    <w:rsid w:val="006A3CE7"/>
    <w:rsid w:val="006A40E7"/>
    <w:rsid w:val="006A420E"/>
    <w:rsid w:val="006A7746"/>
    <w:rsid w:val="006B45B0"/>
    <w:rsid w:val="006C4C50"/>
    <w:rsid w:val="006D3BAE"/>
    <w:rsid w:val="006D5865"/>
    <w:rsid w:val="006D76B1"/>
    <w:rsid w:val="00713050"/>
    <w:rsid w:val="00741125"/>
    <w:rsid w:val="00745820"/>
    <w:rsid w:val="00746F7F"/>
    <w:rsid w:val="007569C1"/>
    <w:rsid w:val="00763832"/>
    <w:rsid w:val="00773005"/>
    <w:rsid w:val="0078177B"/>
    <w:rsid w:val="007D2696"/>
    <w:rsid w:val="007D2FD2"/>
    <w:rsid w:val="007F2CDD"/>
    <w:rsid w:val="00801292"/>
    <w:rsid w:val="00804285"/>
    <w:rsid w:val="00811117"/>
    <w:rsid w:val="008222F1"/>
    <w:rsid w:val="00823C54"/>
    <w:rsid w:val="00841146"/>
    <w:rsid w:val="008515A4"/>
    <w:rsid w:val="008702A9"/>
    <w:rsid w:val="0087759B"/>
    <w:rsid w:val="00880E82"/>
    <w:rsid w:val="0088504C"/>
    <w:rsid w:val="008932AD"/>
    <w:rsid w:val="0089382B"/>
    <w:rsid w:val="008A1907"/>
    <w:rsid w:val="008A2D7B"/>
    <w:rsid w:val="008B59A8"/>
    <w:rsid w:val="008C17F2"/>
    <w:rsid w:val="008C6BCA"/>
    <w:rsid w:val="008C7B50"/>
    <w:rsid w:val="008E3276"/>
    <w:rsid w:val="008E4B30"/>
    <w:rsid w:val="00903FC5"/>
    <w:rsid w:val="00906BEE"/>
    <w:rsid w:val="009243E7"/>
    <w:rsid w:val="009269DE"/>
    <w:rsid w:val="009438E0"/>
    <w:rsid w:val="00947FB3"/>
    <w:rsid w:val="009615A1"/>
    <w:rsid w:val="00975469"/>
    <w:rsid w:val="00985D58"/>
    <w:rsid w:val="009A1F34"/>
    <w:rsid w:val="009B3C40"/>
    <w:rsid w:val="009C6879"/>
    <w:rsid w:val="009F6D4A"/>
    <w:rsid w:val="00A17421"/>
    <w:rsid w:val="00A22C55"/>
    <w:rsid w:val="00A35026"/>
    <w:rsid w:val="00A42540"/>
    <w:rsid w:val="00A50939"/>
    <w:rsid w:val="00A83413"/>
    <w:rsid w:val="00A86BD5"/>
    <w:rsid w:val="00AA6A40"/>
    <w:rsid w:val="00AA75F6"/>
    <w:rsid w:val="00AC0DB3"/>
    <w:rsid w:val="00AD00FD"/>
    <w:rsid w:val="00AE5B69"/>
    <w:rsid w:val="00AF0A8E"/>
    <w:rsid w:val="00B028DE"/>
    <w:rsid w:val="00B33223"/>
    <w:rsid w:val="00B45E43"/>
    <w:rsid w:val="00B53DEC"/>
    <w:rsid w:val="00B5664D"/>
    <w:rsid w:val="00B750E4"/>
    <w:rsid w:val="00BA2778"/>
    <w:rsid w:val="00BA5B40"/>
    <w:rsid w:val="00BA69A0"/>
    <w:rsid w:val="00BB491A"/>
    <w:rsid w:val="00BC630E"/>
    <w:rsid w:val="00BD01E8"/>
    <w:rsid w:val="00BD0206"/>
    <w:rsid w:val="00BD271B"/>
    <w:rsid w:val="00BE3768"/>
    <w:rsid w:val="00C01084"/>
    <w:rsid w:val="00C11055"/>
    <w:rsid w:val="00C2098A"/>
    <w:rsid w:val="00C26702"/>
    <w:rsid w:val="00C33705"/>
    <w:rsid w:val="00C47B22"/>
    <w:rsid w:val="00C5444A"/>
    <w:rsid w:val="00C56152"/>
    <w:rsid w:val="00C612DA"/>
    <w:rsid w:val="00C7741E"/>
    <w:rsid w:val="00C875AB"/>
    <w:rsid w:val="00CA3DF1"/>
    <w:rsid w:val="00CA4581"/>
    <w:rsid w:val="00CE18D5"/>
    <w:rsid w:val="00CF6D1F"/>
    <w:rsid w:val="00D04109"/>
    <w:rsid w:val="00D04513"/>
    <w:rsid w:val="00D419AD"/>
    <w:rsid w:val="00D41B86"/>
    <w:rsid w:val="00D62726"/>
    <w:rsid w:val="00D72250"/>
    <w:rsid w:val="00D93EC0"/>
    <w:rsid w:val="00D96F70"/>
    <w:rsid w:val="00D97A41"/>
    <w:rsid w:val="00DA52FD"/>
    <w:rsid w:val="00DC626B"/>
    <w:rsid w:val="00DD3CF6"/>
    <w:rsid w:val="00DD6416"/>
    <w:rsid w:val="00DE6181"/>
    <w:rsid w:val="00DF4E0A"/>
    <w:rsid w:val="00E02DCD"/>
    <w:rsid w:val="00E12C60"/>
    <w:rsid w:val="00E22E87"/>
    <w:rsid w:val="00E57630"/>
    <w:rsid w:val="00E86C2B"/>
    <w:rsid w:val="00EB2D52"/>
    <w:rsid w:val="00EC20E3"/>
    <w:rsid w:val="00EC7AF1"/>
    <w:rsid w:val="00EF7CC9"/>
    <w:rsid w:val="00F207C0"/>
    <w:rsid w:val="00F20AE5"/>
    <w:rsid w:val="00F27FA4"/>
    <w:rsid w:val="00F47E97"/>
    <w:rsid w:val="00F645C7"/>
    <w:rsid w:val="00F6747A"/>
    <w:rsid w:val="00FA0922"/>
    <w:rsid w:val="00FA7468"/>
    <w:rsid w:val="00FB50F1"/>
    <w:rsid w:val="00FC2B49"/>
    <w:rsid w:val="00FC4573"/>
    <w:rsid w:val="00FD7CB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218DD"/>
  <w15:chartTrackingRefBased/>
  <w15:docId w15:val="{33A829E8-0F8C-494E-8B01-BF307438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en\AppData\Roaming\Microsoft\Template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58B634C2B54A219EA08776176926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17F6FB-0168-4758-B089-3EACD341311A}"/>
      </w:docPartPr>
      <w:docPartBody>
        <w:p w:rsidR="00A5453E" w:rsidRDefault="006A56A1">
          <w:pPr>
            <w:pStyle w:val="9858B634C2B54A219EA0877617692618"/>
          </w:pPr>
          <w:r w:rsidRPr="003D32DC">
            <w:rPr>
              <w:lang w:bidi="pt-BR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2"/>
    <w:rsid w:val="001829A2"/>
    <w:rsid w:val="001D6F5C"/>
    <w:rsid w:val="005A64A7"/>
    <w:rsid w:val="006A56A1"/>
    <w:rsid w:val="007F0272"/>
    <w:rsid w:val="00A5453E"/>
    <w:rsid w:val="00D04F6C"/>
    <w:rsid w:val="00DD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858B634C2B54A219EA0877617692618">
    <w:name w:val="9858B634C2B54A219EA0877617692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</Template>
  <TotalTime>26</TotalTime>
  <Pages>2</Pages>
  <Words>218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rEUNIÃO DIÁRIA (DAILY MEETING)</dc:creator>
  <cp:keywords>di</cp:keywords>
  <dc:description/>
  <cp:lastModifiedBy>Pilar Sanchez</cp:lastModifiedBy>
  <cp:revision>32</cp:revision>
  <dcterms:created xsi:type="dcterms:W3CDTF">2018-11-20T12:14:00Z</dcterms:created>
  <dcterms:modified xsi:type="dcterms:W3CDTF">2023-03-10T13:38:00Z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