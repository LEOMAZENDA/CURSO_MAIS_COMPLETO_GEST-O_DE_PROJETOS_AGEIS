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6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261"/>
        <w:gridCol w:w="6677"/>
      </w:tblGrid>
      <w:tr w:rsidR="002C2CDD" w:rsidRPr="003D32DC" w14:paraId="6711FF84" w14:textId="77777777" w:rsidTr="000A41DE">
        <w:tc>
          <w:tcPr>
            <w:tcW w:w="3261" w:type="dxa"/>
            <w:tcMar>
              <w:top w:w="504" w:type="dxa"/>
              <w:right w:w="720" w:type="dxa"/>
            </w:tcMar>
          </w:tcPr>
          <w:p w14:paraId="7F4DA166" w14:textId="77777777" w:rsidR="00A50939" w:rsidRPr="003D32DC" w:rsidRDefault="00000000" w:rsidP="0011623B">
            <w:pPr>
              <w:pStyle w:val="Ttulo3"/>
              <w:spacing w:before="100" w:beforeAutospacing="1"/>
              <w:rPr>
                <w:lang w:val="pt-BR"/>
              </w:rPr>
            </w:pPr>
            <w:sdt>
              <w:sdtPr>
                <w:rPr>
                  <w:lang w:val="pt-BR"/>
                </w:rPr>
                <w:alias w:val="Objetivo:"/>
                <w:tag w:val="Objetivo:"/>
                <w:id w:val="319159961"/>
                <w:placeholder>
                  <w:docPart w:val="9858B634C2B54A219EA0877617692618"/>
                </w:placeholder>
                <w:temporary/>
                <w:showingPlcHdr/>
                <w15:appearance w15:val="hidden"/>
              </w:sdtPr>
              <w:sdtContent>
                <w:r w:rsidR="00E12C60" w:rsidRPr="003D32DC">
                  <w:rPr>
                    <w:lang w:val="pt-BR" w:bidi="pt-BR"/>
                  </w:rPr>
                  <w:t>Objetivo</w:t>
                </w:r>
              </w:sdtContent>
            </w:sdt>
          </w:p>
          <w:p w14:paraId="6035AF67" w14:textId="1ED50BA5" w:rsidR="002C2CDD" w:rsidRPr="003D32DC" w:rsidRDefault="00903FC5" w:rsidP="005801EE">
            <w:pPr>
              <w:rPr>
                <w:lang w:val="pt-BR"/>
              </w:rPr>
            </w:pPr>
            <w:r>
              <w:rPr>
                <w:lang w:val="pt-BR"/>
              </w:rPr>
              <w:t xml:space="preserve">Definir a Meta </w:t>
            </w:r>
            <w:r w:rsidR="003919C8">
              <w:rPr>
                <w:lang w:val="pt-BR"/>
              </w:rPr>
              <w:t xml:space="preserve">da Sprint e escolher os itens do </w:t>
            </w:r>
            <w:r>
              <w:rPr>
                <w:lang w:val="pt-BR"/>
              </w:rPr>
              <w:t>Backlog d</w:t>
            </w:r>
            <w:r w:rsidR="003919C8">
              <w:rPr>
                <w:lang w:val="pt-BR"/>
              </w:rPr>
              <w:t xml:space="preserve">o Produto para </w:t>
            </w:r>
            <w:r w:rsidR="004E31FE">
              <w:rPr>
                <w:lang w:val="pt-BR"/>
              </w:rPr>
              <w:t>serem desenvolvidos na Sprint.</w:t>
            </w:r>
          </w:p>
          <w:p w14:paraId="0696EB3F" w14:textId="46870F98" w:rsidR="002C2CDD" w:rsidRPr="003D32DC" w:rsidRDefault="00903FC5" w:rsidP="007569C1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Duração</w:t>
            </w:r>
          </w:p>
          <w:p w14:paraId="66CB87C8" w14:textId="78E084E9" w:rsidR="00741125" w:rsidRPr="003D32DC" w:rsidRDefault="00903FC5" w:rsidP="00741125">
            <w:pPr>
              <w:rPr>
                <w:lang w:val="pt-BR"/>
              </w:rPr>
            </w:pPr>
            <w:r>
              <w:rPr>
                <w:lang w:val="pt-BR"/>
              </w:rPr>
              <w:t>Para uma Sprint de 4 semanas, recomenda-se</w:t>
            </w:r>
            <w:r w:rsidR="003919C8">
              <w:rPr>
                <w:lang w:val="pt-BR"/>
              </w:rPr>
              <w:t xml:space="preserve"> 4 horas de duração</w:t>
            </w:r>
            <w:r w:rsidR="008261B4">
              <w:rPr>
                <w:lang w:val="pt-BR"/>
              </w:rPr>
              <w:t xml:space="preserve"> para a SP </w:t>
            </w:r>
            <w:r w:rsidR="00AC18A4">
              <w:rPr>
                <w:lang w:val="pt-BR"/>
              </w:rPr>
              <w:t>#1</w:t>
            </w:r>
            <w:r w:rsidR="003919C8">
              <w:rPr>
                <w:lang w:val="pt-BR"/>
              </w:rPr>
              <w:t>.</w:t>
            </w:r>
          </w:p>
        </w:tc>
        <w:tc>
          <w:tcPr>
            <w:tcW w:w="6677" w:type="dxa"/>
            <w:tcMar>
              <w:top w:w="504" w:type="dxa"/>
              <w:left w:w="0" w:type="dxa"/>
            </w:tcMar>
          </w:tcPr>
          <w:p w14:paraId="47869B65" w14:textId="67D7A70B" w:rsidR="002C2CDD" w:rsidRPr="003D32DC" w:rsidRDefault="007D61AA" w:rsidP="0011623B">
            <w:pPr>
              <w:pStyle w:val="Ttulo3"/>
              <w:spacing w:before="100" w:beforeAutospacing="1"/>
              <w:rPr>
                <w:lang w:val="pt-BR"/>
              </w:rPr>
            </w:pPr>
            <w:r>
              <w:rPr>
                <w:lang w:val="pt-BR"/>
              </w:rPr>
              <w:t xml:space="preserve">Preparando </w:t>
            </w:r>
            <w:r w:rsidR="005801EE">
              <w:rPr>
                <w:lang w:val="pt-BR"/>
              </w:rPr>
              <w:t>a reunião</w:t>
            </w:r>
          </w:p>
          <w:p w14:paraId="12044996" w14:textId="6E62B55E" w:rsidR="005801EE" w:rsidRPr="004467FD" w:rsidRDefault="004467FD" w:rsidP="005801EE">
            <w:pPr>
              <w:pStyle w:val="Ttulo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Participantes convidados</w:t>
            </w:r>
            <w:r w:rsidR="00941980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:</w:t>
            </w:r>
          </w:p>
          <w:p w14:paraId="4987B571" w14:textId="541CAFC2" w:rsidR="005801EE" w:rsidRDefault="00552989" w:rsidP="005801EE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Scrum Master</w:t>
            </w:r>
          </w:p>
          <w:p w14:paraId="6B8F7A38" w14:textId="4E3412EC" w:rsidR="00552989" w:rsidRDefault="00C11055" w:rsidP="005801EE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Dono do Produto</w:t>
            </w:r>
          </w:p>
          <w:p w14:paraId="761F2F81" w14:textId="76A9FCC5" w:rsidR="00552989" w:rsidRDefault="00747B81" w:rsidP="005801EE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Desenvolvedores</w:t>
            </w:r>
          </w:p>
          <w:p w14:paraId="76943024" w14:textId="417B20D6" w:rsidR="0015009A" w:rsidRDefault="0015009A" w:rsidP="005801EE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Cliente (opcional)</w:t>
            </w:r>
          </w:p>
          <w:p w14:paraId="36157EF1" w14:textId="353F5007" w:rsidR="002A1FF1" w:rsidRDefault="00A35026" w:rsidP="002A1FF1">
            <w:pPr>
              <w:pStyle w:val="Ttulo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Backlog do Produto priorizado</w:t>
            </w:r>
          </w:p>
          <w:p w14:paraId="5B99E6A5" w14:textId="58EDE3B9" w:rsidR="00A35026" w:rsidRDefault="00A35026" w:rsidP="002A1FF1">
            <w:pPr>
              <w:pStyle w:val="Ttulo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Backlog do Produto estimado</w:t>
            </w:r>
          </w:p>
          <w:p w14:paraId="030BD2AF" w14:textId="42DE07A7" w:rsidR="00A35026" w:rsidRDefault="006B45B0" w:rsidP="002A1FF1">
            <w:pPr>
              <w:pStyle w:val="Ttulo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Backlog do Produto disponível para todos </w:t>
            </w:r>
            <w:r w:rsidR="00213ADB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os 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participantes</w:t>
            </w:r>
          </w:p>
          <w:p w14:paraId="53962C3F" w14:textId="1CACCD59" w:rsidR="003B0D35" w:rsidRDefault="0017530C" w:rsidP="002A1FF1">
            <w:pPr>
              <w:pStyle w:val="Ttulo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S</w:t>
            </w:r>
            <w:r w:rsidR="003B0D35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ala apropriada para as discussões do </w:t>
            </w:r>
            <w:r w:rsidR="00CB55B2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T</w:t>
            </w:r>
            <w:r w:rsidR="003B0D35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ime</w:t>
            </w:r>
            <w:r w:rsidR="00747B81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 Scrum</w:t>
            </w:r>
          </w:p>
          <w:p w14:paraId="2B1105C2" w14:textId="05FF711D" w:rsidR="003B0D35" w:rsidRDefault="0017530C" w:rsidP="002A1FF1">
            <w:pPr>
              <w:pStyle w:val="Ttulo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R</w:t>
            </w:r>
            <w:r w:rsidR="009438E0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esultados anteriores da Revisão da Sprint e Retrospectiva disponíveis</w:t>
            </w:r>
            <w:r w:rsidR="00453047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 para todos</w:t>
            </w:r>
          </w:p>
          <w:p w14:paraId="0AEF466E" w14:textId="1CA17ABE" w:rsidR="006D5865" w:rsidRPr="004467FD" w:rsidRDefault="0017530C" w:rsidP="006D5865">
            <w:pPr>
              <w:pStyle w:val="Ttulo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C</w:t>
            </w:r>
            <w:r w:rsidR="006D5865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ronograma da Sprint definido</w:t>
            </w:r>
            <w:r w:rsidR="00941980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:</w:t>
            </w:r>
          </w:p>
          <w:p w14:paraId="186DA4A2" w14:textId="61F23A21" w:rsidR="006D5865" w:rsidRDefault="006D5865" w:rsidP="006D5865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Reunião Planejamento </w:t>
            </w:r>
            <w:r w:rsidR="00D41B86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#1 marcada</w:t>
            </w:r>
          </w:p>
          <w:p w14:paraId="24ACF701" w14:textId="2CBD608D" w:rsidR="00D41B86" w:rsidRDefault="00D41B86" w:rsidP="006D5865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Reunião Planejamento #2 marcada</w:t>
            </w:r>
          </w:p>
          <w:p w14:paraId="782DBAD7" w14:textId="62FA6C3D" w:rsidR="00D41B86" w:rsidRDefault="00D41B86" w:rsidP="006D5865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Primeiro dia da Sprint definido</w:t>
            </w:r>
          </w:p>
          <w:p w14:paraId="3C175B45" w14:textId="7BEB44DB" w:rsidR="00D41B86" w:rsidRDefault="00D41B86" w:rsidP="006D5865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Último dia da Sprint definido</w:t>
            </w:r>
          </w:p>
          <w:p w14:paraId="0BBD7594" w14:textId="1AA39356" w:rsidR="00D41B86" w:rsidRDefault="008C17F2" w:rsidP="006D5865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Reuniões </w:t>
            </w:r>
            <w:r w:rsidR="00653459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D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iárias marcadas</w:t>
            </w:r>
          </w:p>
          <w:p w14:paraId="2F03BF14" w14:textId="48B3BE58" w:rsidR="008C17F2" w:rsidRDefault="008C17F2" w:rsidP="006D5865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Reunião de Revisão da Sprint marcada</w:t>
            </w:r>
          </w:p>
          <w:p w14:paraId="329A047F" w14:textId="744457AF" w:rsidR="008C17F2" w:rsidRDefault="008C17F2" w:rsidP="006D5865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Reunião de Retrospectiva da Sprint marcada</w:t>
            </w:r>
          </w:p>
          <w:p w14:paraId="1497D687" w14:textId="6803E820" w:rsidR="008C17F2" w:rsidRPr="004467FD" w:rsidRDefault="00D62726" w:rsidP="008C17F2">
            <w:pPr>
              <w:pStyle w:val="Ttulo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(Opcional) Materiais e </w:t>
            </w:r>
            <w:r w:rsidR="008C17F2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Equipamentos</w:t>
            </w:r>
            <w:r w:rsidR="00941980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: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 </w:t>
            </w:r>
          </w:p>
          <w:p w14:paraId="200DB5E3" w14:textId="1E5A9E59" w:rsidR="008C17F2" w:rsidRDefault="008C17F2" w:rsidP="008C17F2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Quadro branco (ou similar)</w:t>
            </w:r>
          </w:p>
          <w:p w14:paraId="157972F5" w14:textId="07D7C824" w:rsidR="008C17F2" w:rsidRDefault="008C17F2" w:rsidP="008C17F2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Cartões ou post-its</w:t>
            </w:r>
          </w:p>
          <w:p w14:paraId="7C25B7EF" w14:textId="771AB224" w:rsidR="008C17F2" w:rsidRDefault="008C17F2" w:rsidP="008C17F2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Canetas / marcadores</w:t>
            </w:r>
          </w:p>
          <w:p w14:paraId="40AE77D3" w14:textId="25F6EDFC" w:rsidR="00FA0922" w:rsidRDefault="00FA0922" w:rsidP="00FA0922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Projetor</w:t>
            </w:r>
          </w:p>
          <w:p w14:paraId="0D14A275" w14:textId="2CD1C71A" w:rsidR="00FA0922" w:rsidRDefault="00FA0922" w:rsidP="00FA0922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Computador</w:t>
            </w:r>
            <w:r w:rsidR="0053088F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 e rede </w:t>
            </w:r>
            <w:r w:rsidR="00D06F83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disponíveis</w:t>
            </w:r>
          </w:p>
          <w:p w14:paraId="3C2EEFD5" w14:textId="1C135974" w:rsidR="00D62726" w:rsidRPr="00FA0922" w:rsidRDefault="00094D89" w:rsidP="00FA0922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Cartas de Planning Poker</w:t>
            </w:r>
          </w:p>
          <w:p w14:paraId="7648817F" w14:textId="00579561" w:rsidR="005801EE" w:rsidRDefault="00594C4B" w:rsidP="00594C4B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Conduzindo a reunião</w:t>
            </w:r>
          </w:p>
          <w:p w14:paraId="7CA982E4" w14:textId="77777777" w:rsidR="00190833" w:rsidRDefault="00190833" w:rsidP="006D3BAE">
            <w:pPr>
              <w:pStyle w:val="PargrafodaLista"/>
              <w:numPr>
                <w:ilvl w:val="0"/>
                <w:numId w:val="13"/>
              </w:numPr>
              <w:ind w:left="430"/>
              <w:rPr>
                <w:lang w:val="pt-BR"/>
              </w:rPr>
            </w:pPr>
            <w:r>
              <w:rPr>
                <w:lang w:val="pt-BR"/>
              </w:rPr>
              <w:t>Certifique-se de:</w:t>
            </w:r>
          </w:p>
          <w:p w14:paraId="58E3D149" w14:textId="7529B870" w:rsidR="002C2CDD" w:rsidRPr="007F2CDD" w:rsidRDefault="007F2CDD" w:rsidP="007F2CDD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 w:rsidRPr="007F2CDD">
              <w:rPr>
                <w:lang w:val="pt-BR"/>
              </w:rPr>
              <w:t>M</w:t>
            </w:r>
            <w:r w:rsidR="00190833" w:rsidRPr="007F2CDD">
              <w:rPr>
                <w:lang w:val="pt-BR"/>
              </w:rPr>
              <w:t xml:space="preserve">anter o cronograma da Sprint visível </w:t>
            </w:r>
            <w:r w:rsidR="00FB50F1">
              <w:rPr>
                <w:lang w:val="pt-BR"/>
              </w:rPr>
              <w:t>para</w:t>
            </w:r>
            <w:r w:rsidR="00190833" w:rsidRPr="007F2CDD">
              <w:rPr>
                <w:lang w:val="pt-BR"/>
              </w:rPr>
              <w:t xml:space="preserve"> todos</w:t>
            </w:r>
            <w:r w:rsidR="009149B5">
              <w:rPr>
                <w:lang w:val="pt-BR"/>
              </w:rPr>
              <w:t>.</w:t>
            </w:r>
          </w:p>
          <w:p w14:paraId="237CA5EA" w14:textId="5C959FD7" w:rsidR="00190833" w:rsidRPr="007F2CDD" w:rsidRDefault="00190833" w:rsidP="007F2CDD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 w:rsidRPr="007F2CDD">
              <w:rPr>
                <w:lang w:val="pt-BR"/>
              </w:rPr>
              <w:t xml:space="preserve">Manter os resultados da reunião visível </w:t>
            </w:r>
            <w:r w:rsidR="00FB50F1">
              <w:rPr>
                <w:lang w:val="pt-BR"/>
              </w:rPr>
              <w:t>para</w:t>
            </w:r>
            <w:r w:rsidRPr="007F2CDD">
              <w:rPr>
                <w:lang w:val="pt-BR"/>
              </w:rPr>
              <w:t xml:space="preserve"> todos</w:t>
            </w:r>
            <w:r w:rsidR="009149B5">
              <w:rPr>
                <w:lang w:val="pt-BR"/>
              </w:rPr>
              <w:t>.</w:t>
            </w:r>
          </w:p>
          <w:p w14:paraId="7E7DD410" w14:textId="7321DE62" w:rsidR="007F2CDD" w:rsidRPr="007F2CDD" w:rsidRDefault="007F2CDD" w:rsidP="007F2CDD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 w:rsidRPr="007F2CDD">
              <w:rPr>
                <w:lang w:val="pt-BR"/>
              </w:rPr>
              <w:lastRenderedPageBreak/>
              <w:t>Manter os resultados da Retrospectiva</w:t>
            </w:r>
            <w:r w:rsidR="0053088F">
              <w:rPr>
                <w:lang w:val="pt-BR"/>
              </w:rPr>
              <w:t xml:space="preserve"> anterior (se houver)</w:t>
            </w:r>
            <w:r w:rsidRPr="007F2CDD">
              <w:rPr>
                <w:lang w:val="pt-BR"/>
              </w:rPr>
              <w:t xml:space="preserve"> visível </w:t>
            </w:r>
            <w:r w:rsidR="00FB50F1">
              <w:rPr>
                <w:lang w:val="pt-BR"/>
              </w:rPr>
              <w:t>para</w:t>
            </w:r>
            <w:r w:rsidRPr="007F2CDD">
              <w:rPr>
                <w:lang w:val="pt-BR"/>
              </w:rPr>
              <w:t xml:space="preserve"> todos</w:t>
            </w:r>
            <w:r w:rsidR="009149B5">
              <w:rPr>
                <w:lang w:val="pt-BR"/>
              </w:rPr>
              <w:t>.</w:t>
            </w:r>
          </w:p>
          <w:p w14:paraId="33058CAF" w14:textId="4F0B9C44" w:rsidR="007F2CDD" w:rsidRPr="000A41DE" w:rsidRDefault="00745820" w:rsidP="006D3BAE">
            <w:pPr>
              <w:pStyle w:val="PargrafodaLista"/>
              <w:numPr>
                <w:ilvl w:val="0"/>
                <w:numId w:val="13"/>
              </w:numPr>
              <w:ind w:left="430"/>
              <w:rPr>
                <w:lang w:val="pt-BR"/>
              </w:rPr>
            </w:pPr>
            <w:r w:rsidRPr="000A41DE">
              <w:rPr>
                <w:lang w:val="pt-BR"/>
              </w:rPr>
              <w:t xml:space="preserve">O </w:t>
            </w:r>
            <w:r w:rsidR="00801292" w:rsidRPr="000A41DE">
              <w:rPr>
                <w:lang w:val="pt-BR"/>
              </w:rPr>
              <w:t>D</w:t>
            </w:r>
            <w:r w:rsidRPr="000A41DE">
              <w:rPr>
                <w:lang w:val="pt-BR"/>
              </w:rPr>
              <w:t xml:space="preserve">ono do </w:t>
            </w:r>
            <w:r w:rsidR="00801292" w:rsidRPr="000A41DE">
              <w:rPr>
                <w:lang w:val="pt-BR"/>
              </w:rPr>
              <w:t>P</w:t>
            </w:r>
            <w:r w:rsidRPr="000A41DE">
              <w:rPr>
                <w:lang w:val="pt-BR"/>
              </w:rPr>
              <w:t xml:space="preserve">roduto </w:t>
            </w:r>
            <w:r w:rsidR="006A420E" w:rsidRPr="000A41DE">
              <w:rPr>
                <w:lang w:val="pt-BR"/>
              </w:rPr>
              <w:t xml:space="preserve">relembra a todos a </w:t>
            </w:r>
            <w:r w:rsidR="00A31EC0">
              <w:rPr>
                <w:lang w:val="pt-BR"/>
              </w:rPr>
              <w:t>Meta</w:t>
            </w:r>
            <w:r w:rsidR="006A420E" w:rsidRPr="000A41DE">
              <w:rPr>
                <w:lang w:val="pt-BR"/>
              </w:rPr>
              <w:t xml:space="preserve"> do Produto</w:t>
            </w:r>
            <w:r w:rsidR="006C52F2">
              <w:rPr>
                <w:lang w:val="pt-BR"/>
              </w:rPr>
              <w:t>.</w:t>
            </w:r>
          </w:p>
          <w:p w14:paraId="0CA44637" w14:textId="0B76AE9A" w:rsidR="00365DC4" w:rsidRPr="000A41DE" w:rsidRDefault="00365DC4" w:rsidP="006D3BAE">
            <w:pPr>
              <w:pStyle w:val="PargrafodaLista"/>
              <w:numPr>
                <w:ilvl w:val="0"/>
                <w:numId w:val="13"/>
              </w:numPr>
              <w:ind w:left="430"/>
              <w:rPr>
                <w:lang w:val="pt-BR"/>
              </w:rPr>
            </w:pPr>
            <w:r w:rsidRPr="000A41DE">
              <w:rPr>
                <w:lang w:val="pt-BR"/>
              </w:rPr>
              <w:t>O Dono do Produto mostra</w:t>
            </w:r>
            <w:r w:rsidR="00285DCE" w:rsidRPr="000A41DE">
              <w:rPr>
                <w:lang w:val="pt-BR"/>
              </w:rPr>
              <w:t xml:space="preserve"> os itens priorizados </w:t>
            </w:r>
            <w:r w:rsidR="0024008E" w:rsidRPr="000A41DE">
              <w:rPr>
                <w:lang w:val="pt-BR"/>
              </w:rPr>
              <w:t xml:space="preserve">para </w:t>
            </w:r>
            <w:r w:rsidR="00A31EC0">
              <w:rPr>
                <w:lang w:val="pt-BR"/>
              </w:rPr>
              <w:t>os Desenvolvedores</w:t>
            </w:r>
            <w:r w:rsidR="0024008E" w:rsidRPr="000A41DE">
              <w:rPr>
                <w:lang w:val="pt-BR"/>
              </w:rPr>
              <w:t xml:space="preserve"> </w:t>
            </w:r>
            <w:r w:rsidR="009A1F34" w:rsidRPr="000A41DE">
              <w:rPr>
                <w:lang w:val="pt-BR"/>
              </w:rPr>
              <w:t>e em comum acordo, os itens são selecionados para a próxima fase da reunião</w:t>
            </w:r>
            <w:r w:rsidR="006C52F2">
              <w:rPr>
                <w:lang w:val="pt-BR"/>
              </w:rPr>
              <w:t>.</w:t>
            </w:r>
          </w:p>
          <w:p w14:paraId="7992E016" w14:textId="63EF183D" w:rsidR="00801292" w:rsidRDefault="00801292" w:rsidP="006D3BAE">
            <w:pPr>
              <w:pStyle w:val="PargrafodaLista"/>
              <w:numPr>
                <w:ilvl w:val="0"/>
                <w:numId w:val="13"/>
              </w:numPr>
              <w:ind w:left="430"/>
              <w:rPr>
                <w:lang w:val="pt-BR"/>
              </w:rPr>
            </w:pPr>
            <w:r w:rsidRPr="000A41DE">
              <w:rPr>
                <w:lang w:val="pt-BR"/>
              </w:rPr>
              <w:t xml:space="preserve">O Dono do Produto e </w:t>
            </w:r>
            <w:r w:rsidR="006C52F2">
              <w:rPr>
                <w:lang w:val="pt-BR"/>
              </w:rPr>
              <w:t>os Desenvolvedores</w:t>
            </w:r>
            <w:r w:rsidRPr="000A41DE">
              <w:rPr>
                <w:lang w:val="pt-BR"/>
              </w:rPr>
              <w:t xml:space="preserve"> </w:t>
            </w:r>
            <w:r w:rsidR="00110EFA" w:rsidRPr="000A41DE">
              <w:rPr>
                <w:lang w:val="pt-BR"/>
              </w:rPr>
              <w:t>definem a Meta da Sprint</w:t>
            </w:r>
            <w:r w:rsidR="00C40C45">
              <w:rPr>
                <w:lang w:val="pt-BR"/>
              </w:rPr>
              <w:t>.</w:t>
            </w:r>
          </w:p>
          <w:p w14:paraId="305DB77F" w14:textId="77777777" w:rsidR="004C20CF" w:rsidRPr="000A41DE" w:rsidRDefault="004C20CF" w:rsidP="00877088">
            <w:pPr>
              <w:pStyle w:val="PargrafodaLista"/>
              <w:ind w:left="430"/>
              <w:rPr>
                <w:lang w:val="pt-BR"/>
              </w:rPr>
            </w:pPr>
          </w:p>
          <w:p w14:paraId="1A9A67F8" w14:textId="5BCFA029" w:rsidR="002C2CDD" w:rsidRPr="003D32DC" w:rsidRDefault="00FB50F1" w:rsidP="007569C1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Resultados esperados</w:t>
            </w:r>
          </w:p>
          <w:p w14:paraId="032AED9C" w14:textId="6681D684" w:rsidR="002C2CDD" w:rsidRDefault="00EC7AF1" w:rsidP="00EC7AF1">
            <w:pPr>
              <w:pStyle w:val="PargrafodaLista"/>
              <w:numPr>
                <w:ilvl w:val="0"/>
                <w:numId w:val="14"/>
              </w:numPr>
              <w:ind w:left="430"/>
              <w:rPr>
                <w:lang w:val="pt-BR"/>
              </w:rPr>
            </w:pPr>
            <w:r>
              <w:rPr>
                <w:lang w:val="pt-BR" w:bidi="pt-BR"/>
              </w:rPr>
              <w:t>Meta da Sprint definida</w:t>
            </w:r>
            <w:r w:rsidR="006C52F2">
              <w:rPr>
                <w:lang w:val="pt-BR" w:bidi="pt-BR"/>
              </w:rPr>
              <w:t>.</w:t>
            </w:r>
          </w:p>
          <w:p w14:paraId="308E2E56" w14:textId="1E0F778C" w:rsidR="00EC7AF1" w:rsidRPr="00EC7AF1" w:rsidRDefault="002E6AA0" w:rsidP="00EC7AF1">
            <w:pPr>
              <w:pStyle w:val="PargrafodaLista"/>
              <w:numPr>
                <w:ilvl w:val="0"/>
                <w:numId w:val="14"/>
              </w:numPr>
              <w:ind w:left="430"/>
              <w:rPr>
                <w:lang w:val="pt-BR"/>
              </w:rPr>
            </w:pPr>
            <w:r>
              <w:rPr>
                <w:lang w:val="pt-BR"/>
              </w:rPr>
              <w:t>Itens do Backlog da Sprint escolhidos</w:t>
            </w:r>
            <w:r w:rsidR="006C52F2">
              <w:rPr>
                <w:lang w:val="pt-BR"/>
              </w:rPr>
              <w:t>.</w:t>
            </w:r>
          </w:p>
          <w:p w14:paraId="50E472B9" w14:textId="2DD58FF1" w:rsidR="00741125" w:rsidRPr="003D32DC" w:rsidRDefault="00741125" w:rsidP="00741125">
            <w:pPr>
              <w:rPr>
                <w:lang w:val="pt-BR"/>
              </w:rPr>
            </w:pPr>
          </w:p>
        </w:tc>
      </w:tr>
    </w:tbl>
    <w:p w14:paraId="388462C4" w14:textId="77777777" w:rsidR="00BC630E" w:rsidRDefault="00BC630E" w:rsidP="00E22E87">
      <w:pPr>
        <w:pStyle w:val="SemEspaamento"/>
        <w:rPr>
          <w:lang w:val="pt-BR"/>
        </w:rPr>
      </w:pPr>
    </w:p>
    <w:p w14:paraId="49CDBDB0" w14:textId="77777777" w:rsidR="00BC630E" w:rsidRDefault="00BC630E" w:rsidP="00E22E87">
      <w:pPr>
        <w:pStyle w:val="SemEspaamento"/>
        <w:rPr>
          <w:lang w:val="pt-BR"/>
        </w:rPr>
      </w:pPr>
    </w:p>
    <w:p w14:paraId="74F2E386" w14:textId="77777777" w:rsidR="00BC630E" w:rsidRDefault="00BC630E" w:rsidP="00E22E87">
      <w:pPr>
        <w:pStyle w:val="SemEspaamento"/>
        <w:rPr>
          <w:lang w:val="pt-BR"/>
        </w:rPr>
      </w:pPr>
    </w:p>
    <w:p w14:paraId="250F7CAC" w14:textId="4A1430EF" w:rsidR="00BC630E" w:rsidRPr="003D32DC" w:rsidRDefault="00BC630E" w:rsidP="00E22E87">
      <w:pPr>
        <w:pStyle w:val="SemEspaamento"/>
        <w:rPr>
          <w:lang w:val="pt-BR"/>
        </w:rPr>
      </w:pPr>
    </w:p>
    <w:sectPr w:rsidR="00BC630E" w:rsidRPr="003D32DC" w:rsidSect="00233E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62" w:right="737" w:bottom="2302" w:left="737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14AE6" w14:textId="77777777" w:rsidR="00E750B3" w:rsidRDefault="00E750B3" w:rsidP="00713050">
      <w:pPr>
        <w:spacing w:line="240" w:lineRule="auto"/>
      </w:pPr>
      <w:r>
        <w:separator/>
      </w:r>
    </w:p>
  </w:endnote>
  <w:endnote w:type="continuationSeparator" w:id="0">
    <w:p w14:paraId="158088B4" w14:textId="77777777" w:rsidR="00E750B3" w:rsidRDefault="00E750B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1179E" w14:textId="77777777" w:rsidR="00691C8E" w:rsidRDefault="00691C8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62BC7" w14:textId="7C45653C" w:rsidR="00DB04A6" w:rsidRDefault="008261B4" w:rsidP="00691C8E">
    <w:pPr>
      <w:pStyle w:val="Rodap"/>
    </w:pPr>
    <w:r>
      <w:rPr>
        <w:noProof/>
        <w:color w:val="EA4E4E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4022B48" wp14:editId="22434D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5299265" id="Retângulo 452" o:spid="_x0000_s1026" style="position:absolute;margin-left:0;margin-top:0;width:579.9pt;height:750.3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rFonts w:eastAsiaTheme="majorEastAsia" w:cstheme="majorBidi"/>
        <w:color w:val="EA4E4E" w:themeColor="accent1"/>
        <w:sz w:val="20"/>
        <w:szCs w:val="20"/>
        <w:lang w:val="pt-BR"/>
      </w:rPr>
      <w:t xml:space="preserve">p. </w:t>
    </w:r>
    <w:r>
      <w:rPr>
        <w:rFonts w:asciiTheme="minorHAnsi" w:eastAsiaTheme="minorEastAsia" w:hAnsiTheme="minorHAnsi"/>
        <w:color w:val="EA4E4E" w:themeColor="accent1"/>
        <w:sz w:val="20"/>
        <w:szCs w:val="20"/>
      </w:rPr>
      <w:fldChar w:fldCharType="begin"/>
    </w:r>
    <w:r>
      <w:rPr>
        <w:color w:val="EA4E4E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/>
        <w:color w:val="EA4E4E" w:themeColor="accent1"/>
        <w:sz w:val="20"/>
        <w:szCs w:val="20"/>
      </w:rPr>
      <w:fldChar w:fldCharType="separate"/>
    </w:r>
    <w:r>
      <w:rPr>
        <w:rFonts w:eastAsiaTheme="majorEastAsia" w:cstheme="majorBidi"/>
        <w:color w:val="EA4E4E" w:themeColor="accent1"/>
        <w:sz w:val="20"/>
        <w:szCs w:val="20"/>
        <w:lang w:val="pt-BR"/>
      </w:rPr>
      <w:t>2</w:t>
    </w:r>
    <w:r>
      <w:rPr>
        <w:rFonts w:eastAsiaTheme="majorEastAsia" w:cstheme="majorBidi"/>
        <w:color w:val="EA4E4E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1065" w14:textId="77777777" w:rsidR="00691C8E" w:rsidRDefault="00691C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03BC5" w14:textId="77777777" w:rsidR="00E750B3" w:rsidRDefault="00E750B3" w:rsidP="00713050">
      <w:pPr>
        <w:spacing w:line="240" w:lineRule="auto"/>
      </w:pPr>
      <w:r>
        <w:separator/>
      </w:r>
    </w:p>
  </w:footnote>
  <w:footnote w:type="continuationSeparator" w:id="0">
    <w:p w14:paraId="2CE98D3B" w14:textId="77777777" w:rsidR="00E750B3" w:rsidRDefault="00E750B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B2699" w14:textId="77777777" w:rsidR="00691C8E" w:rsidRDefault="00691C8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09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Layout de tabela de cabeçalho da página de continuação"/>
    </w:tblPr>
    <w:tblGrid>
      <w:gridCol w:w="3690"/>
      <w:gridCol w:w="6552"/>
    </w:tblGrid>
    <w:tr w:rsidR="00BB491A" w:rsidRPr="00F207C0" w14:paraId="1F0E9FE4" w14:textId="77777777" w:rsidTr="00233E55">
      <w:trPr>
        <w:trHeight w:hRule="exact" w:val="2713"/>
      </w:trPr>
      <w:tc>
        <w:tcPr>
          <w:tcW w:w="3690" w:type="dxa"/>
          <w:tcMar>
            <w:top w:w="821" w:type="dxa"/>
            <w:right w:w="720" w:type="dxa"/>
          </w:tcMar>
        </w:tcPr>
        <w:p w14:paraId="62697FC4" w14:textId="15A94CF9" w:rsidR="00BB491A" w:rsidRPr="004E31FE" w:rsidRDefault="00BB491A" w:rsidP="00C33705">
          <w:pPr>
            <w:pStyle w:val="Iniciais"/>
            <w:rPr>
              <w:sz w:val="96"/>
              <w:szCs w:val="96"/>
            </w:rPr>
          </w:pPr>
          <w:r w:rsidRPr="004E31FE">
            <w:rPr>
              <w:noProof/>
              <w:sz w:val="96"/>
              <w:szCs w:val="96"/>
              <w:lang w:val="en-US" w:eastAsia="zh-CN"/>
            </w:rPr>
            <mc:AlternateContent>
              <mc:Choice Requires="wpg">
                <w:drawing>
                  <wp:anchor distT="0" distB="0" distL="114300" distR="114300" simplePos="0" relativeHeight="251663360" behindDoc="1" locked="1" layoutInCell="1" allowOverlap="1" wp14:anchorId="4288D5A0" wp14:editId="16782622">
                    <wp:simplePos x="0" y="0"/>
                    <wp:positionH relativeFrom="column">
                      <wp:posOffset>8255</wp:posOffset>
                    </wp:positionH>
                    <wp:positionV relativeFrom="page">
                      <wp:posOffset>-497840</wp:posOffset>
                    </wp:positionV>
                    <wp:extent cx="6629400" cy="1810385"/>
                    <wp:effectExtent l="0" t="0" r="0" b="2540"/>
                    <wp:wrapNone/>
                    <wp:docPr id="1" name="Grupo 3" title="Gráfico de cabeçalho da página de continuaçã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29400" cy="1810385"/>
                              <a:chOff x="0" y="0"/>
                              <a:chExt cx="7200900" cy="1810385"/>
                            </a:xfrm>
                          </wpg:grpSpPr>
                          <wps:wsp>
                            <wps:cNvPr id="2" name="Retângulo vermelho"/>
                            <wps:cNvSpPr/>
                            <wps:spPr>
                              <a:xfrm>
                                <a:off x="1101405" y="444153"/>
                                <a:ext cx="6099495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Círculo branco"/>
                            <wps:cNvSpPr/>
                            <wps:spPr>
                              <a:xfrm>
                                <a:off x="71561" y="59147"/>
                                <a:ext cx="1892079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Círculo vermelho"/>
                            <wps:cNvSpPr/>
                            <wps:spPr>
                              <a:xfrm>
                                <a:off x="0" y="0"/>
                                <a:ext cx="200977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16900</wp14:pctHeight>
                    </wp14:sizeRelV>
                  </wp:anchor>
                </w:drawing>
              </mc:Choice>
              <mc:Fallback>
                <w:pict>
                  <v:group w14:anchorId="4F14A8FF" id="Grupo 3" o:spid="_x0000_s1026" alt="Título: Gráfico de cabeçalho da página de continuação" style="position:absolute;margin-left:.65pt;margin-top:-39.2pt;width:522pt;height:142.55pt;z-index:-251653120;mso-height-percent:169;mso-position-vertical-relative:page;mso-height-percent:169" coordsize="7200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">
                    <v:rect id="Retângulo vermelho" o:spid="_x0000_s1027" style="position:absolute;left:11014;top:4441;width:6099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ea4e4e [3204]" stroked="f" strokeweight="1pt"/>
                    <v:oval id="Círculo branco" o:spid="_x0000_s1028" style="position:absolute;left:715;top:591;width:18921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vermelho" o:spid="_x0000_s1029" type="#_x0000_t23" style="position:absolute;width:20097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" adj="564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rPr>
                <w:sz w:val="96"/>
                <w:szCs w:val="96"/>
              </w:rPr>
              <w:alias w:val="Iniciais:"/>
              <w:tag w:val="Iniciais:"/>
              <w:id w:val="-1400207398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>
                <w:rPr>
                  <w:sz w:val="96"/>
                  <w:szCs w:val="96"/>
                </w:rPr>
                <w:t>SP#1</w:t>
              </w:r>
            </w:sdtContent>
          </w:sdt>
        </w:p>
      </w:tc>
      <w:tc>
        <w:tcPr>
          <w:tcW w:w="6553" w:type="dxa"/>
          <w:tcMar>
            <w:top w:w="821" w:type="dxa"/>
            <w:left w:w="0" w:type="dxa"/>
          </w:tcMar>
        </w:tcPr>
        <w:tbl>
          <w:tblPr>
            <w:tblStyle w:val="Tabelacomgrade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Layout de tabela do título"/>
          </w:tblPr>
          <w:tblGrid>
            <w:gridCol w:w="6552"/>
          </w:tblGrid>
          <w:tr w:rsidR="00BB491A" w14:paraId="29FF3ACD" w14:textId="77777777" w:rsidTr="00233E55">
            <w:trPr>
              <w:trHeight w:hRule="exact" w:val="1058"/>
            </w:trPr>
            <w:tc>
              <w:tcPr>
                <w:tcW w:w="6553" w:type="dxa"/>
                <w:vAlign w:val="center"/>
              </w:tcPr>
              <w:p w14:paraId="045773B9" w14:textId="120168D7" w:rsidR="00BB491A" w:rsidRDefault="00000000" w:rsidP="00F33E86">
                <w:pPr>
                  <w:pStyle w:val="Ttulo1"/>
                  <w:spacing w:before="0"/>
                </w:pPr>
                <w:sdt>
                  <w:sdtPr>
                    <w:alias w:val="Insira seu nome:"/>
                    <w:tag w:val="Insira seu nome:"/>
                    <w:id w:val="289712044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Content>
                    <w:r w:rsidR="00530F59">
                      <w:t xml:space="preserve">pLANEJAMENTO SPRINT </w:t>
                    </w:r>
                    <w:r w:rsidR="00B20348">
                      <w:t>parte 1</w:t>
                    </w:r>
                  </w:sdtContent>
                </w:sdt>
              </w:p>
            </w:tc>
          </w:tr>
        </w:tbl>
        <w:p w14:paraId="3F7FA5F6" w14:textId="77777777" w:rsidR="00BB491A" w:rsidRPr="00F207C0" w:rsidRDefault="00BB491A" w:rsidP="00C33705"/>
      </w:tc>
    </w:tr>
  </w:tbl>
  <w:p w14:paraId="0F18B949" w14:textId="77777777" w:rsidR="00BB491A" w:rsidRDefault="00BB491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EF904" w14:textId="77777777" w:rsidR="00691C8E" w:rsidRDefault="00691C8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C4022"/>
    <w:multiLevelType w:val="hybridMultilevel"/>
    <w:tmpl w:val="1044818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12CB0"/>
    <w:multiLevelType w:val="hybridMultilevel"/>
    <w:tmpl w:val="4A785CE6"/>
    <w:lvl w:ilvl="0" w:tplc="A4A8402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25D4D"/>
    <w:multiLevelType w:val="hybridMultilevel"/>
    <w:tmpl w:val="F70AF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03D6C"/>
    <w:multiLevelType w:val="hybridMultilevel"/>
    <w:tmpl w:val="6834EB0E"/>
    <w:lvl w:ilvl="0" w:tplc="A4A8402E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u w:val="none"/>
      </w:rPr>
    </w:lvl>
    <w:lvl w:ilvl="1" w:tplc="A4A8402E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u w:val="none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3767906">
    <w:abstractNumId w:val="9"/>
  </w:num>
  <w:num w:numId="2" w16cid:durableId="2052223338">
    <w:abstractNumId w:val="7"/>
  </w:num>
  <w:num w:numId="3" w16cid:durableId="1907953545">
    <w:abstractNumId w:val="6"/>
  </w:num>
  <w:num w:numId="4" w16cid:durableId="692732392">
    <w:abstractNumId w:val="5"/>
  </w:num>
  <w:num w:numId="5" w16cid:durableId="1234118366">
    <w:abstractNumId w:val="4"/>
  </w:num>
  <w:num w:numId="6" w16cid:durableId="1199121664">
    <w:abstractNumId w:val="8"/>
  </w:num>
  <w:num w:numId="7" w16cid:durableId="907496571">
    <w:abstractNumId w:val="3"/>
  </w:num>
  <w:num w:numId="8" w16cid:durableId="2040474027">
    <w:abstractNumId w:val="2"/>
  </w:num>
  <w:num w:numId="9" w16cid:durableId="1896039605">
    <w:abstractNumId w:val="1"/>
  </w:num>
  <w:num w:numId="10" w16cid:durableId="629212890">
    <w:abstractNumId w:val="0"/>
  </w:num>
  <w:num w:numId="11" w16cid:durableId="734358724">
    <w:abstractNumId w:val="13"/>
  </w:num>
  <w:num w:numId="12" w16cid:durableId="1260407843">
    <w:abstractNumId w:val="12"/>
  </w:num>
  <w:num w:numId="13" w16cid:durableId="2062241325">
    <w:abstractNumId w:val="10"/>
  </w:num>
  <w:num w:numId="14" w16cid:durableId="8476731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EE"/>
    <w:rsid w:val="00091382"/>
    <w:rsid w:val="00094D89"/>
    <w:rsid w:val="000A07DA"/>
    <w:rsid w:val="000A2BFA"/>
    <w:rsid w:val="000A41DE"/>
    <w:rsid w:val="000B0619"/>
    <w:rsid w:val="000B61CA"/>
    <w:rsid w:val="000F7610"/>
    <w:rsid w:val="00110C5B"/>
    <w:rsid w:val="00110EFA"/>
    <w:rsid w:val="00114ED7"/>
    <w:rsid w:val="0011623B"/>
    <w:rsid w:val="00140B0E"/>
    <w:rsid w:val="0015009A"/>
    <w:rsid w:val="0017530C"/>
    <w:rsid w:val="00190833"/>
    <w:rsid w:val="001A5CA9"/>
    <w:rsid w:val="001B2AC1"/>
    <w:rsid w:val="001B403A"/>
    <w:rsid w:val="001F4583"/>
    <w:rsid w:val="00213ADB"/>
    <w:rsid w:val="00217980"/>
    <w:rsid w:val="00233E55"/>
    <w:rsid w:val="0024008E"/>
    <w:rsid w:val="00271662"/>
    <w:rsid w:val="0027404F"/>
    <w:rsid w:val="00285DCE"/>
    <w:rsid w:val="00290AAA"/>
    <w:rsid w:val="00293B83"/>
    <w:rsid w:val="00294376"/>
    <w:rsid w:val="002A1FF1"/>
    <w:rsid w:val="002B091C"/>
    <w:rsid w:val="002C2CDD"/>
    <w:rsid w:val="002D45C6"/>
    <w:rsid w:val="002E6AA0"/>
    <w:rsid w:val="002F03FA"/>
    <w:rsid w:val="00313E86"/>
    <w:rsid w:val="00314A53"/>
    <w:rsid w:val="00333CD3"/>
    <w:rsid w:val="00340365"/>
    <w:rsid w:val="00342B64"/>
    <w:rsid w:val="00364079"/>
    <w:rsid w:val="00365DC4"/>
    <w:rsid w:val="003919C8"/>
    <w:rsid w:val="003B0D35"/>
    <w:rsid w:val="003C5528"/>
    <w:rsid w:val="003D03E5"/>
    <w:rsid w:val="003D32DC"/>
    <w:rsid w:val="004077FB"/>
    <w:rsid w:val="004244FF"/>
    <w:rsid w:val="00424DD9"/>
    <w:rsid w:val="004467FD"/>
    <w:rsid w:val="00453047"/>
    <w:rsid w:val="0046104A"/>
    <w:rsid w:val="00466639"/>
    <w:rsid w:val="004717C5"/>
    <w:rsid w:val="00474EC2"/>
    <w:rsid w:val="004A24CC"/>
    <w:rsid w:val="004A74CD"/>
    <w:rsid w:val="004C20CF"/>
    <w:rsid w:val="004C23F2"/>
    <w:rsid w:val="004E31FE"/>
    <w:rsid w:val="00523479"/>
    <w:rsid w:val="0053088F"/>
    <w:rsid w:val="00530F59"/>
    <w:rsid w:val="00543DB7"/>
    <w:rsid w:val="00552989"/>
    <w:rsid w:val="005729B0"/>
    <w:rsid w:val="005801EE"/>
    <w:rsid w:val="00594C4B"/>
    <w:rsid w:val="00641630"/>
    <w:rsid w:val="00653459"/>
    <w:rsid w:val="0066565D"/>
    <w:rsid w:val="00684488"/>
    <w:rsid w:val="00691C8E"/>
    <w:rsid w:val="006A3CE7"/>
    <w:rsid w:val="006A420E"/>
    <w:rsid w:val="006A7746"/>
    <w:rsid w:val="006B45B0"/>
    <w:rsid w:val="006C4C50"/>
    <w:rsid w:val="006C52F2"/>
    <w:rsid w:val="006D3BAE"/>
    <w:rsid w:val="006D5865"/>
    <w:rsid w:val="006D76B1"/>
    <w:rsid w:val="00713050"/>
    <w:rsid w:val="00741125"/>
    <w:rsid w:val="00745820"/>
    <w:rsid w:val="00746F7F"/>
    <w:rsid w:val="00747B81"/>
    <w:rsid w:val="007569C1"/>
    <w:rsid w:val="00763832"/>
    <w:rsid w:val="00773005"/>
    <w:rsid w:val="007D2696"/>
    <w:rsid w:val="007D2FD2"/>
    <w:rsid w:val="007D61AA"/>
    <w:rsid w:val="007F2CDD"/>
    <w:rsid w:val="00801292"/>
    <w:rsid w:val="00811117"/>
    <w:rsid w:val="008222F1"/>
    <w:rsid w:val="00823C54"/>
    <w:rsid w:val="008261B4"/>
    <w:rsid w:val="00841146"/>
    <w:rsid w:val="008515A4"/>
    <w:rsid w:val="008702A9"/>
    <w:rsid w:val="00877088"/>
    <w:rsid w:val="00880E82"/>
    <w:rsid w:val="0088504C"/>
    <w:rsid w:val="008932AD"/>
    <w:rsid w:val="0089382B"/>
    <w:rsid w:val="008A1907"/>
    <w:rsid w:val="008A2D7B"/>
    <w:rsid w:val="008C17F2"/>
    <w:rsid w:val="008C6BCA"/>
    <w:rsid w:val="008C7B50"/>
    <w:rsid w:val="008E4B30"/>
    <w:rsid w:val="00903FC5"/>
    <w:rsid w:val="00906BEE"/>
    <w:rsid w:val="009149B5"/>
    <w:rsid w:val="009243E7"/>
    <w:rsid w:val="00941980"/>
    <w:rsid w:val="009438E0"/>
    <w:rsid w:val="00975469"/>
    <w:rsid w:val="00985D58"/>
    <w:rsid w:val="009A1F34"/>
    <w:rsid w:val="009B3C40"/>
    <w:rsid w:val="009C6879"/>
    <w:rsid w:val="009F6D4A"/>
    <w:rsid w:val="00A22C55"/>
    <w:rsid w:val="00A31EC0"/>
    <w:rsid w:val="00A35026"/>
    <w:rsid w:val="00A42540"/>
    <w:rsid w:val="00A50939"/>
    <w:rsid w:val="00A83413"/>
    <w:rsid w:val="00AA6A40"/>
    <w:rsid w:val="00AA75F6"/>
    <w:rsid w:val="00AC18A4"/>
    <w:rsid w:val="00AD00FD"/>
    <w:rsid w:val="00AF0A8E"/>
    <w:rsid w:val="00B20348"/>
    <w:rsid w:val="00B5664D"/>
    <w:rsid w:val="00B750E4"/>
    <w:rsid w:val="00B8006B"/>
    <w:rsid w:val="00BA5B40"/>
    <w:rsid w:val="00BB491A"/>
    <w:rsid w:val="00BC630E"/>
    <w:rsid w:val="00BD0206"/>
    <w:rsid w:val="00BE3768"/>
    <w:rsid w:val="00C01084"/>
    <w:rsid w:val="00C11055"/>
    <w:rsid w:val="00C2098A"/>
    <w:rsid w:val="00C26702"/>
    <w:rsid w:val="00C33705"/>
    <w:rsid w:val="00C40C45"/>
    <w:rsid w:val="00C5444A"/>
    <w:rsid w:val="00C612DA"/>
    <w:rsid w:val="00C7741E"/>
    <w:rsid w:val="00C875AB"/>
    <w:rsid w:val="00CA3DF1"/>
    <w:rsid w:val="00CA4581"/>
    <w:rsid w:val="00CB55B2"/>
    <w:rsid w:val="00CE18D5"/>
    <w:rsid w:val="00D04109"/>
    <w:rsid w:val="00D04513"/>
    <w:rsid w:val="00D06F83"/>
    <w:rsid w:val="00D41B86"/>
    <w:rsid w:val="00D62726"/>
    <w:rsid w:val="00D97A41"/>
    <w:rsid w:val="00DB04A6"/>
    <w:rsid w:val="00DD3CF6"/>
    <w:rsid w:val="00DD6416"/>
    <w:rsid w:val="00DE6181"/>
    <w:rsid w:val="00DF4E0A"/>
    <w:rsid w:val="00E02DCD"/>
    <w:rsid w:val="00E12C60"/>
    <w:rsid w:val="00E22E87"/>
    <w:rsid w:val="00E57630"/>
    <w:rsid w:val="00E750B3"/>
    <w:rsid w:val="00E86C2B"/>
    <w:rsid w:val="00EB2D52"/>
    <w:rsid w:val="00EC20E3"/>
    <w:rsid w:val="00EC7AF1"/>
    <w:rsid w:val="00EF7CC9"/>
    <w:rsid w:val="00F207C0"/>
    <w:rsid w:val="00F20AE5"/>
    <w:rsid w:val="00F33E86"/>
    <w:rsid w:val="00F47E97"/>
    <w:rsid w:val="00F645C7"/>
    <w:rsid w:val="00FA0922"/>
    <w:rsid w:val="00FB50F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218DD"/>
  <w15:chartTrackingRefBased/>
  <w15:docId w15:val="{33A829E8-0F8C-494E-8B01-BF307438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SimplesTabela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en\AppData\Roaming\Microsoft\Templates\Curr&#237;culo%20elegante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58B634C2B54A219EA08776176926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17F6FB-0168-4758-B089-3EACD341311A}"/>
      </w:docPartPr>
      <w:docPartBody>
        <w:p w:rsidR="00A5453E" w:rsidRDefault="006A56A1">
          <w:pPr>
            <w:pStyle w:val="9858B634C2B54A219EA0877617692618"/>
          </w:pPr>
          <w:r w:rsidRPr="003D32DC">
            <w:rPr>
              <w:lang w:bidi="pt-BR"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A2"/>
    <w:rsid w:val="00081BBF"/>
    <w:rsid w:val="001829A2"/>
    <w:rsid w:val="005A64A7"/>
    <w:rsid w:val="006A56A1"/>
    <w:rsid w:val="006E40DA"/>
    <w:rsid w:val="00862B93"/>
    <w:rsid w:val="00A5453E"/>
    <w:rsid w:val="00D04F6C"/>
    <w:rsid w:val="00DE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858B634C2B54A219EA0877617692618">
    <w:name w:val="9858B634C2B54A219EA08776176926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elegante, elaborado pela MOO</Template>
  <TotalTime>56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pLANEJAMENTO SPRINT parte 1</dc:creator>
  <cp:keywords>SP#1</cp:keywords>
  <dc:description/>
  <cp:lastModifiedBy>Pilar Sanchez</cp:lastModifiedBy>
  <cp:revision>25</cp:revision>
  <dcterms:created xsi:type="dcterms:W3CDTF">2018-11-20T11:55:00Z</dcterms:created>
  <dcterms:modified xsi:type="dcterms:W3CDTF">2023-03-10T13:14:00Z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